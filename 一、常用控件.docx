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E3FC5" w14:textId="77777777" w:rsidR="00533586" w:rsidRDefault="006C664C">
      <w:pPr>
        <w:pStyle w:val="1"/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常用</w:t>
      </w:r>
      <w:r>
        <w:t>控件</w:t>
      </w:r>
    </w:p>
    <w:p w14:paraId="6DC158A8" w14:textId="77777777" w:rsidR="00533586" w:rsidRDefault="00D23084" w:rsidP="00D23084">
      <w:pPr>
        <w:pStyle w:val="2"/>
      </w:pPr>
      <w:r>
        <w:t xml:space="preserve">1 </w:t>
      </w:r>
      <w:proofErr w:type="spellStart"/>
      <w:r w:rsidR="005F7E74">
        <w:t>UITableView</w:t>
      </w:r>
      <w:proofErr w:type="spellEnd"/>
      <w:r w:rsidR="005F7E74">
        <w:t xml:space="preserve"> </w:t>
      </w:r>
      <w:r w:rsidR="005F7E74">
        <w:t>的使用</w:t>
      </w:r>
    </w:p>
    <w:p w14:paraId="2D731B0B" w14:textId="77777777" w:rsidR="006B7D1B" w:rsidRDefault="006B7D1B" w:rsidP="006C664C">
      <w:pPr>
        <w:pStyle w:val="3"/>
      </w:pPr>
      <w:r>
        <w:rPr>
          <w:rFonts w:hint="eastAsia"/>
        </w:rPr>
        <w:t>1</w:t>
      </w:r>
      <w:r w:rsidR="006C664C">
        <w:rPr>
          <w:rFonts w:hint="eastAsia"/>
        </w:rPr>
        <w:t xml:space="preserve">  </w:t>
      </w:r>
      <w:r>
        <w:rPr>
          <w:rFonts w:hint="eastAsia"/>
        </w:rPr>
        <w:t>设置</w:t>
      </w:r>
      <w:r>
        <w:t>数据源</w:t>
      </w:r>
    </w:p>
    <w:p w14:paraId="33E15222" w14:textId="77777777" w:rsidR="006C664C" w:rsidRDefault="006C664C" w:rsidP="006C664C">
      <w:pPr>
        <w:pStyle w:val="4"/>
        <w:rPr>
          <w:rFonts w:hint="eastAsia"/>
        </w:rPr>
      </w:pPr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代码</w:t>
      </w:r>
      <w:r>
        <w:t>设置</w:t>
      </w:r>
    </w:p>
    <w:p w14:paraId="6618B3B9" w14:textId="77777777" w:rsidR="006B7D1B" w:rsidRDefault="006C664C" w:rsidP="006C664C">
      <w:pPr>
        <w:pStyle w:val="a"/>
        <w:numPr>
          <w:ilvl w:val="0"/>
          <w:numId w:val="0"/>
        </w:numPr>
      </w:pPr>
      <w:r>
        <w:t xml:space="preserve"> </w:t>
      </w:r>
      <w:r w:rsidR="004E5342">
        <w:t>添加</w:t>
      </w:r>
      <w:r w:rsidR="004E5342">
        <w:t>&lt;</w:t>
      </w:r>
      <w:r w:rsidR="004E5342" w:rsidRPr="004E5342">
        <w:rPr>
          <w:rFonts w:ascii="Menlo" w:hAnsi="Menlo" w:cs="Menlo"/>
          <w:color w:val="5C2699"/>
          <w:sz w:val="22"/>
          <w:szCs w:val="22"/>
          <w:lang w:val="en-US" w:eastAsia="ja-JP"/>
        </w:rPr>
        <w:t xml:space="preserve"> </w:t>
      </w:r>
      <w:proofErr w:type="spellStart"/>
      <w:r w:rsidR="004E5342">
        <w:rPr>
          <w:rFonts w:ascii="Menlo" w:hAnsi="Menlo" w:cs="Menlo"/>
          <w:color w:val="5C2699"/>
          <w:sz w:val="22"/>
          <w:szCs w:val="22"/>
          <w:lang w:val="en-US" w:eastAsia="ja-JP"/>
        </w:rPr>
        <w:t>UITableViewDataSource</w:t>
      </w:r>
      <w:proofErr w:type="spellEnd"/>
      <w:r w:rsidR="004E5342">
        <w:t xml:space="preserve"> &gt;</w:t>
      </w:r>
    </w:p>
    <w:p w14:paraId="5CB3A416" w14:textId="77777777" w:rsidR="004E5342" w:rsidRDefault="004E5342" w:rsidP="006C664C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proofErr w:type="spellStart"/>
      <w:proofErr w:type="gramStart"/>
      <w:r>
        <w:rPr>
          <w:rFonts w:hint="eastAsia"/>
        </w:rPr>
        <w:t>self.tableView.dataSource</w:t>
      </w:r>
      <w:proofErr w:type="spellEnd"/>
      <w:proofErr w:type="gramEnd"/>
      <w:r>
        <w:rPr>
          <w:rFonts w:hint="eastAsia"/>
        </w:rPr>
        <w:t xml:space="preserve"> = self;</w:t>
      </w:r>
    </w:p>
    <w:p w14:paraId="72AABEB3" w14:textId="77777777" w:rsidR="004E5342" w:rsidRDefault="006C664C" w:rsidP="006C664C">
      <w:pPr>
        <w:pStyle w:val="4"/>
        <w:rPr>
          <w:rFonts w:hint="eastAsia"/>
        </w:rPr>
      </w:pPr>
      <w:r>
        <w:t>1.2</w:t>
      </w:r>
      <w:r w:rsidR="004E5342">
        <w:rPr>
          <w:rFonts w:hint="eastAsia"/>
        </w:rPr>
        <w:t>连线法</w:t>
      </w:r>
      <w:r>
        <w:t>设置</w:t>
      </w:r>
    </w:p>
    <w:p w14:paraId="1B62C9A6" w14:textId="77777777" w:rsidR="00533586" w:rsidRDefault="004E5342" w:rsidP="006C664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dataSource</w:t>
      </w:r>
      <w:proofErr w:type="spellEnd"/>
      <w:r>
        <w:t xml:space="preserve"> </w:t>
      </w:r>
      <w:r>
        <w:rPr>
          <w:rFonts w:hint="eastAsia"/>
        </w:rPr>
        <w:t>连到</w:t>
      </w:r>
      <w:r>
        <w:t>左边的</w:t>
      </w:r>
      <w:r>
        <w:t>View Controller Scene</w:t>
      </w:r>
    </w:p>
    <w:p w14:paraId="37DE9915" w14:textId="77777777" w:rsidR="00292A5F" w:rsidRPr="00085B96" w:rsidRDefault="003F2FBC" w:rsidP="006C664C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proofErr w:type="spellStart"/>
      <w:r>
        <w:t>reuseIdentifier</w:t>
      </w:r>
      <w:proofErr w:type="spellEnd"/>
      <w:r>
        <w:t xml:space="preserve"> – </w:t>
      </w:r>
      <w:r>
        <w:t>可</w:t>
      </w:r>
      <w:r>
        <w:rPr>
          <w:rFonts w:hint="eastAsia"/>
        </w:rPr>
        <w:t>从用</w:t>
      </w:r>
      <w:r>
        <w:t>的标示</w:t>
      </w:r>
      <w:r>
        <w:t xml:space="preserve"> </w:t>
      </w:r>
      <w:r>
        <w:rPr>
          <w:rFonts w:hint="eastAsia"/>
        </w:rPr>
        <w:t>放</w:t>
      </w:r>
      <w:r>
        <w:t>到缓冲池中</w:t>
      </w:r>
      <w:r>
        <w:t xml:space="preserve"> – </w:t>
      </w:r>
      <w:r>
        <w:rPr>
          <w:rFonts w:hint="eastAsia"/>
        </w:rPr>
        <w:t>提高</w:t>
      </w:r>
      <w:r>
        <w:t>程序的性能和效率</w:t>
      </w:r>
      <w:bookmarkStart w:id="0" w:name="_GoBack"/>
      <w:bookmarkEnd w:id="0"/>
    </w:p>
    <w:p w14:paraId="71A381CF" w14:textId="77777777" w:rsidR="003F2FBC" w:rsidRDefault="003F2FBC" w:rsidP="006C664C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28B7D178" w14:textId="77777777" w:rsidR="006C664C" w:rsidRDefault="006C664C" w:rsidP="006C664C">
      <w:pPr>
        <w:pStyle w:val="1"/>
      </w:pPr>
      <w:r>
        <w:rPr>
          <w:rFonts w:hint="eastAsia"/>
        </w:rPr>
        <w:t>二</w:t>
      </w:r>
      <w:r>
        <w:t xml:space="preserve"> </w:t>
      </w:r>
      <w:r>
        <w:t>、常用</w:t>
      </w:r>
      <w:r>
        <w:rPr>
          <w:rFonts w:hint="eastAsia"/>
        </w:rPr>
        <w:t>第三方</w:t>
      </w:r>
      <w:r>
        <w:t>库</w:t>
      </w:r>
    </w:p>
    <w:p w14:paraId="2EEBB865" w14:textId="77777777" w:rsidR="006C664C" w:rsidRDefault="006C664C" w:rsidP="006C664C">
      <w:pPr>
        <w:pStyle w:val="2"/>
        <w:numPr>
          <w:ilvl w:val="0"/>
          <w:numId w:val="5"/>
        </w:numPr>
      </w:pPr>
      <w:proofErr w:type="spellStart"/>
      <w:r w:rsidRPr="006C664C">
        <w:t>AFNetworking</w:t>
      </w:r>
      <w:proofErr w:type="spellEnd"/>
    </w:p>
    <w:p w14:paraId="240DBF54" w14:textId="77777777" w:rsidR="006C664C" w:rsidRDefault="006C664C" w:rsidP="006C664C">
      <w:pPr>
        <w:rPr>
          <w:rFonts w:hint="eastAsia"/>
        </w:rPr>
      </w:pPr>
    </w:p>
    <w:p w14:paraId="3E71BBAD" w14:textId="77777777" w:rsidR="006C664C" w:rsidRDefault="006C664C" w:rsidP="006C664C">
      <w:pPr>
        <w:pStyle w:val="2"/>
        <w:numPr>
          <w:ilvl w:val="0"/>
          <w:numId w:val="5"/>
        </w:numPr>
      </w:pPr>
      <w:proofErr w:type="spellStart"/>
      <w:r w:rsidRPr="006C664C">
        <w:t>MBProgressHUD</w:t>
      </w:r>
      <w:proofErr w:type="spellEnd"/>
    </w:p>
    <w:p w14:paraId="2C39C499" w14:textId="77777777" w:rsidR="006C664C" w:rsidRDefault="006C664C" w:rsidP="006C664C">
      <w:pPr>
        <w:rPr>
          <w:rFonts w:hint="eastAsia"/>
        </w:rPr>
      </w:pPr>
    </w:p>
    <w:p w14:paraId="3F37F8E0" w14:textId="77777777" w:rsidR="006C664C" w:rsidRPr="006C664C" w:rsidRDefault="006C664C" w:rsidP="006C664C">
      <w:pPr>
        <w:pStyle w:val="2"/>
        <w:rPr>
          <w:rFonts w:hint="eastAsia"/>
        </w:rPr>
      </w:pPr>
      <w:proofErr w:type="gramStart"/>
      <w:r>
        <w:t xml:space="preserve">3  </w:t>
      </w:r>
      <w:proofErr w:type="spellStart"/>
      <w:r w:rsidRPr="006C664C">
        <w:t>CocoaAsyncSocket</w:t>
      </w:r>
      <w:proofErr w:type="spellEnd"/>
      <w:proofErr w:type="gramEnd"/>
    </w:p>
    <w:sectPr w:rsidR="006C664C" w:rsidRPr="006C664C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2D7B9" w14:textId="77777777" w:rsidR="007711E3" w:rsidRDefault="007711E3">
      <w:r>
        <w:separator/>
      </w:r>
    </w:p>
    <w:p w14:paraId="468ABC0F" w14:textId="77777777" w:rsidR="007711E3" w:rsidRDefault="007711E3"/>
  </w:endnote>
  <w:endnote w:type="continuationSeparator" w:id="0">
    <w:p w14:paraId="3F9F2997" w14:textId="77777777" w:rsidR="007711E3" w:rsidRDefault="007711E3">
      <w:r>
        <w:continuationSeparator/>
      </w:r>
    </w:p>
    <w:p w14:paraId="580B6B88" w14:textId="77777777" w:rsidR="007711E3" w:rsidRDefault="007711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2051B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89D2A" w14:textId="77777777" w:rsidR="007711E3" w:rsidRDefault="007711E3">
      <w:r>
        <w:separator/>
      </w:r>
    </w:p>
    <w:p w14:paraId="50823F41" w14:textId="77777777" w:rsidR="007711E3" w:rsidRDefault="007711E3"/>
  </w:footnote>
  <w:footnote w:type="continuationSeparator" w:id="0">
    <w:p w14:paraId="2EB6EC77" w14:textId="77777777" w:rsidR="007711E3" w:rsidRDefault="007711E3">
      <w:r>
        <w:continuationSeparator/>
      </w:r>
    </w:p>
    <w:p w14:paraId="3A9A6886" w14:textId="77777777" w:rsidR="007711E3" w:rsidRDefault="007711E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B2971"/>
    <w:multiLevelType w:val="hybridMultilevel"/>
    <w:tmpl w:val="AE4C1C90"/>
    <w:lvl w:ilvl="0" w:tplc="88D273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F4C6D"/>
    <w:multiLevelType w:val="hybridMultilevel"/>
    <w:tmpl w:val="FCBEB3AA"/>
    <w:lvl w:ilvl="0" w:tplc="9374573C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GB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74"/>
    <w:rsid w:val="00085B96"/>
    <w:rsid w:val="00292A5F"/>
    <w:rsid w:val="003F2FBC"/>
    <w:rsid w:val="004E5342"/>
    <w:rsid w:val="00533586"/>
    <w:rsid w:val="00547C66"/>
    <w:rsid w:val="005F7E74"/>
    <w:rsid w:val="006B7D1B"/>
    <w:rsid w:val="006C664C"/>
    <w:rsid w:val="007711E3"/>
    <w:rsid w:val="00C35F1A"/>
    <w:rsid w:val="00C9613D"/>
    <w:rsid w:val="00D2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E3A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C664C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36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6C664C"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3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rsid w:val="006C664C"/>
    <w:rPr>
      <w:rFonts w:asciiTheme="majorHAnsi" w:eastAsiaTheme="majorEastAsia" w:hAnsiTheme="majorHAnsi" w:cstheme="majorBidi"/>
      <w:sz w:val="36"/>
      <w:szCs w:val="24"/>
      <w:lang w:val="en-GB" w:eastAsia="zh-CN"/>
    </w:rPr>
  </w:style>
  <w:style w:type="character" w:customStyle="1" w:styleId="40">
    <w:name w:val="标题 4字符"/>
    <w:basedOn w:val="a2"/>
    <w:link w:val="4"/>
    <w:uiPriority w:val="9"/>
    <w:rsid w:val="006C664C"/>
    <w:rPr>
      <w:rFonts w:asciiTheme="majorHAnsi" w:eastAsiaTheme="majorEastAsia" w:hAnsiTheme="majorHAnsi" w:cstheme="majorBidi"/>
      <w:i/>
      <w:iCs/>
      <w:sz w:val="32"/>
      <w:lang w:val="en-GB" w:eastAsia="zh-CN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Document Map"/>
    <w:basedOn w:val="a1"/>
    <w:link w:val="afd"/>
    <w:uiPriority w:val="99"/>
    <w:semiHidden/>
    <w:unhideWhenUsed/>
    <w:rsid w:val="006C664C"/>
    <w:rPr>
      <w:rFonts w:ascii="Helvetica" w:hAnsi="Helvetica"/>
      <w:sz w:val="24"/>
      <w:szCs w:val="24"/>
    </w:rPr>
  </w:style>
  <w:style w:type="character" w:customStyle="1" w:styleId="afd">
    <w:name w:val="文档结构图字符"/>
    <w:basedOn w:val="a2"/>
    <w:link w:val="afc"/>
    <w:uiPriority w:val="99"/>
    <w:semiHidden/>
    <w:rsid w:val="006C664C"/>
    <w:rPr>
      <w:rFonts w:ascii="Helvetica" w:hAnsi="Helvetica"/>
      <w:sz w:val="24"/>
      <w:szCs w:val="24"/>
      <w:lang w:val="en-GB" w:eastAsia="zh-CN"/>
    </w:rPr>
  </w:style>
  <w:style w:type="paragraph" w:styleId="afe">
    <w:name w:val="Revision"/>
    <w:hidden/>
    <w:uiPriority w:val="99"/>
    <w:semiHidden/>
    <w:rsid w:val="006C664C"/>
    <w:pPr>
      <w:spacing w:after="0" w:line="240" w:lineRule="auto"/>
    </w:pPr>
    <w:rPr>
      <w:lang w:val="en-GB" w:eastAsia="zh-CN"/>
    </w:rPr>
  </w:style>
  <w:style w:type="paragraph" w:styleId="aff">
    <w:name w:val="List Paragraph"/>
    <w:basedOn w:val="a1"/>
    <w:uiPriority w:val="34"/>
    <w:unhideWhenUsed/>
    <w:qFormat/>
    <w:rsid w:val="006C66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uangshouxiao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AB"/>
    <w:rsid w:val="0028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2127F52EAD85749B98CBB5BEC833563">
    <w:name w:val="02127F52EAD85749B98CBB5BEC833563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D914A9108FAAD749BF94ACC9D03CFC38">
    <w:name w:val="D914A9108FAAD749BF94ACC9D03CFC3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48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2015-09-17T13:55:00Z</dcterms:created>
  <dcterms:modified xsi:type="dcterms:W3CDTF">2015-09-21T10:49:00Z</dcterms:modified>
</cp:coreProperties>
</file>